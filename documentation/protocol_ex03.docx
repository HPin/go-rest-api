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145C" w:rsidRPr="008314E6" w:rsidRDefault="009763C1" w:rsidP="008314E6">
      <w:pPr>
        <w:pStyle w:val="Titel1"/>
      </w:pPr>
      <w:r>
        <w:t>Continuous Delivery</w:t>
      </w:r>
    </w:p>
    <w:p w:rsidR="0029145C" w:rsidRPr="008314E6" w:rsidRDefault="002642FB" w:rsidP="008314E6">
      <w:pPr>
        <w:pStyle w:val="Untertitel1"/>
      </w:pPr>
      <w:r w:rsidRPr="008314E6">
        <w:t xml:space="preserve">Assignment </w:t>
      </w:r>
      <w:r w:rsidR="009763C1">
        <w:t>0</w:t>
      </w:r>
      <w:r w:rsidR="00F90EA4">
        <w:t>3</w:t>
      </w:r>
    </w:p>
    <w:p w:rsidR="0029145C" w:rsidRPr="002642FB" w:rsidRDefault="0029145C" w:rsidP="0029145C">
      <w:pPr>
        <w:jc w:val="center"/>
        <w:rPr>
          <w:rFonts w:ascii="Helvetica" w:hAnsi="Helvetica" w:cs="Helvetica"/>
          <w:sz w:val="10"/>
          <w:szCs w:val="14"/>
        </w:rPr>
      </w:pPr>
    </w:p>
    <w:p w:rsidR="0029145C" w:rsidRPr="00143E7C" w:rsidRDefault="0029145C" w:rsidP="008314E6">
      <w:pPr>
        <w:pStyle w:val="zMembers"/>
      </w:pPr>
      <w:r w:rsidRPr="00143E7C">
        <w:t>Harald Pinsker (</w:t>
      </w:r>
      <w:r w:rsidR="00143E7C" w:rsidRPr="00143E7C">
        <w:t>S1910455003</w:t>
      </w:r>
      <w:r w:rsidRPr="00143E7C">
        <w:t>)</w:t>
      </w:r>
    </w:p>
    <w:p w:rsidR="0029145C" w:rsidRPr="0029145C" w:rsidRDefault="0029145C" w:rsidP="0029145C">
      <w:pPr>
        <w:jc w:val="center"/>
        <w:rPr>
          <w:rFonts w:ascii="Helvetica" w:hAnsi="Helvetica" w:cs="Helvetica"/>
          <w:color w:val="808080" w:themeColor="background1" w:themeShade="80"/>
          <w:sz w:val="24"/>
        </w:rPr>
      </w:pPr>
    </w:p>
    <w:p w:rsidR="0029145C" w:rsidRDefault="009763C1" w:rsidP="004B549F">
      <w:pPr>
        <w:pStyle w:val="Ebene1"/>
      </w:pPr>
      <w:r>
        <w:t>Go REST API</w:t>
      </w:r>
    </w:p>
    <w:p w:rsidR="009763C1" w:rsidRDefault="009763C1" w:rsidP="009763C1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t>Task</w:t>
      </w:r>
      <w:r w:rsidR="00F90EA4">
        <w:t>: Install Travis CI</w:t>
      </w:r>
    </w:p>
    <w:p w:rsidR="009763C1" w:rsidRPr="009763C1" w:rsidRDefault="00DC499A" w:rsidP="009763C1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GitHub: </w:t>
      </w:r>
      <w:hyperlink r:id="rId8" w:history="1">
        <w:r w:rsidRPr="00F11C3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https://github.com/HPin/go-rest-api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9763C1" w:rsidRPr="009763C1" w:rsidRDefault="009763C1" w:rsidP="009763C1"/>
    <w:p w:rsidR="008160B6" w:rsidRDefault="00F90EA4" w:rsidP="008160B6">
      <w:pPr>
        <w:pStyle w:val="Ebene2"/>
      </w:pPr>
      <w:r>
        <w:t>Activate for the GitHub project</w:t>
      </w:r>
    </w:p>
    <w:p w:rsidR="009763C1" w:rsidRDefault="00F90EA4" w:rsidP="009763C1">
      <w:r>
        <w:rPr>
          <w:noProof/>
        </w:rPr>
        <w:drawing>
          <wp:inline distT="0" distB="0" distL="0" distR="0">
            <wp:extent cx="5943600" cy="1858010"/>
            <wp:effectExtent l="0" t="0" r="0" b="0"/>
            <wp:docPr id="7" name="Grafik 7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schirmfoto 2020-06-03 um 13.30.5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C1" w:rsidRDefault="009763C1" w:rsidP="009763C1"/>
    <w:p w:rsidR="009763C1" w:rsidRDefault="00FE7956" w:rsidP="009763C1">
      <w:pPr>
        <w:pStyle w:val="Ebene2"/>
      </w:pPr>
      <w:proofErr w:type="gramStart"/>
      <w:r>
        <w:t>Add .</w:t>
      </w:r>
      <w:proofErr w:type="spellStart"/>
      <w:proofErr w:type="gramEnd"/>
      <w:r>
        <w:t>travis.yml</w:t>
      </w:r>
      <w:proofErr w:type="spellEnd"/>
      <w:r>
        <w:t xml:space="preserve"> file</w:t>
      </w:r>
    </w:p>
    <w:p w:rsidR="00BC17D7" w:rsidRDefault="00DC499A" w:rsidP="005A637A">
      <w:r>
        <w:rPr>
          <w:noProof/>
        </w:rPr>
        <w:drawing>
          <wp:inline distT="0" distB="0" distL="0" distR="0">
            <wp:extent cx="1818640" cy="1993385"/>
            <wp:effectExtent l="0" t="0" r="0" b="635"/>
            <wp:docPr id="8" name="Grafik 8" descr="Ein Bild, das Monitor, Bildschirm, schwarz, Fernseh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schirmfoto 2020-06-03 um 13.58.1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358" cy="199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9A" w:rsidRDefault="00DC499A" w:rsidP="005A637A"/>
    <w:p w:rsidR="00DC499A" w:rsidRDefault="00DC499A" w:rsidP="00DC499A">
      <w:pPr>
        <w:pStyle w:val="Ebene2"/>
      </w:pPr>
      <w:r>
        <w:t>Add the build status indicator to the readme file</w:t>
      </w:r>
    </w:p>
    <w:p w:rsidR="00DC499A" w:rsidRDefault="00DC499A" w:rsidP="005A637A">
      <w:r>
        <w:t>I added this line:</w:t>
      </w:r>
    </w:p>
    <w:p w:rsidR="00DC499A" w:rsidRDefault="00DC499A" w:rsidP="005A637A">
      <w:proofErr w:type="gramStart"/>
      <w:r w:rsidRPr="00DC499A">
        <w:t>[![</w:t>
      </w:r>
      <w:proofErr w:type="gramEnd"/>
      <w:r w:rsidRPr="00DC499A">
        <w:t>Build Status](https://travis-ci.com/HPin/go-rest-api.svg?branch=master)](https://travis-ci.com/HPin/go-rest-api)</w:t>
      </w:r>
    </w:p>
    <w:p w:rsidR="00DC499A" w:rsidRDefault="00DC499A" w:rsidP="00DC499A">
      <w:pPr>
        <w:pStyle w:val="Ebene2"/>
      </w:pPr>
      <w:r>
        <w:lastRenderedPageBreak/>
        <w:t>Commit and Push</w:t>
      </w:r>
    </w:p>
    <w:p w:rsidR="00DC499A" w:rsidRDefault="00DC499A" w:rsidP="005A637A">
      <w:proofErr w:type="gramStart"/>
      <w:r>
        <w:t>But,</w:t>
      </w:r>
      <w:proofErr w:type="gramEnd"/>
      <w:r>
        <w:t xml:space="preserve"> my build was failing. There seemed to be some sort of database credential issue with </w:t>
      </w:r>
      <w:proofErr w:type="spellStart"/>
      <w:r>
        <w:t>postgres</w:t>
      </w:r>
      <w:proofErr w:type="spellEnd"/>
      <w:r>
        <w:t xml:space="preserve">. After investigating, I realized that Travis can’t access the local env variables I used previously to store the </w:t>
      </w:r>
      <w:proofErr w:type="spellStart"/>
      <w:r>
        <w:t>db</w:t>
      </w:r>
      <w:proofErr w:type="spellEnd"/>
      <w:r>
        <w:t xml:space="preserve"> credentials. </w:t>
      </w:r>
      <w:proofErr w:type="gramStart"/>
      <w:r>
        <w:t>So</w:t>
      </w:r>
      <w:proofErr w:type="gramEnd"/>
      <w:r>
        <w:t xml:space="preserve"> I just replaced them with hardcoded credentials in the go files. Afterwards I </w:t>
      </w:r>
      <w:proofErr w:type="spellStart"/>
      <w:r>
        <w:t>commited</w:t>
      </w:r>
      <w:proofErr w:type="spellEnd"/>
      <w:r>
        <w:t xml:space="preserve"> and pushed again and the triggered build passed:</w:t>
      </w:r>
    </w:p>
    <w:p w:rsidR="00DC499A" w:rsidRDefault="00DC499A" w:rsidP="005A637A"/>
    <w:p w:rsidR="00DC499A" w:rsidRDefault="00DC499A" w:rsidP="00DC499A">
      <w:pPr>
        <w:jc w:val="center"/>
      </w:pPr>
      <w:r>
        <w:rPr>
          <w:noProof/>
        </w:rPr>
        <w:drawing>
          <wp:inline distT="0" distB="0" distL="0" distR="0">
            <wp:extent cx="5389661" cy="3200400"/>
            <wp:effectExtent l="0" t="0" r="0" b="0"/>
            <wp:docPr id="9" name="Grafik 9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schirmfoto 2020-06-03 um 14.01.1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3099" cy="32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9A" w:rsidRDefault="00DC499A" w:rsidP="00DC499A">
      <w:pPr>
        <w:jc w:val="center"/>
      </w:pPr>
    </w:p>
    <w:p w:rsidR="00DC499A" w:rsidRPr="005A637A" w:rsidRDefault="00DC499A" w:rsidP="00DC499A">
      <w:pPr>
        <w:jc w:val="center"/>
      </w:pPr>
      <w:r>
        <w:rPr>
          <w:noProof/>
        </w:rPr>
        <w:drawing>
          <wp:inline distT="0" distB="0" distL="0" distR="0">
            <wp:extent cx="5364480" cy="2550421"/>
            <wp:effectExtent l="0" t="0" r="0" b="2540"/>
            <wp:docPr id="10" name="Grafik 10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schirmfoto 2020-06-03 um 14.01.4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56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99A" w:rsidRPr="005A637A" w:rsidSect="00A3062A">
      <w:footerReference w:type="defaul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A5055" w:rsidRDefault="007A5055" w:rsidP="00143E7C">
      <w:r>
        <w:separator/>
      </w:r>
    </w:p>
    <w:p w:rsidR="007A5055" w:rsidRDefault="007A5055"/>
  </w:endnote>
  <w:endnote w:type="continuationSeparator" w:id="0">
    <w:p w:rsidR="007A5055" w:rsidRDefault="007A5055" w:rsidP="00143E7C">
      <w:r>
        <w:continuationSeparator/>
      </w:r>
    </w:p>
    <w:p w:rsidR="007A5055" w:rsidRDefault="007A50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ontserrat">
    <w:altName w:val="Calibri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SemiBold">
    <w:altName w:val="Calibri"/>
    <w:panose1 w:val="00000700000000000000"/>
    <w:charset w:val="4D"/>
    <w:family w:val="auto"/>
    <w:pitch w:val="variable"/>
    <w:sig w:usb0="2000020F" w:usb1="00000003" w:usb2="00000000" w:usb3="00000000" w:csb0="00000197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6051442"/>
      <w:docPartObj>
        <w:docPartGallery w:val="Page Numbers (Bottom of Page)"/>
        <w:docPartUnique/>
      </w:docPartObj>
    </w:sdtPr>
    <w:sdtEndPr>
      <w:rPr>
        <w:sz w:val="22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sz w:val="22"/>
          </w:rPr>
        </w:sdtEndPr>
        <w:sdtContent>
          <w:p w:rsidR="005B2700" w:rsidRPr="00D937F0" w:rsidRDefault="005B2700">
            <w:pPr>
              <w:pStyle w:val="Fuzeile"/>
              <w:jc w:val="right"/>
              <w:rPr>
                <w:sz w:val="22"/>
              </w:rPr>
            </w:pPr>
            <w:r w:rsidRPr="00D937F0">
              <w:rPr>
                <w:b/>
                <w:bCs/>
                <w:sz w:val="22"/>
              </w:rPr>
              <w:fldChar w:fldCharType="begin"/>
            </w:r>
            <w:r w:rsidRPr="00D937F0">
              <w:rPr>
                <w:b/>
                <w:bCs/>
                <w:sz w:val="22"/>
              </w:rPr>
              <w:instrText>PAGE</w:instrText>
            </w:r>
            <w:r w:rsidRPr="00D937F0">
              <w:rPr>
                <w:b/>
                <w:bCs/>
                <w:sz w:val="22"/>
              </w:rPr>
              <w:fldChar w:fldCharType="separate"/>
            </w:r>
            <w:r w:rsidRPr="00D937F0">
              <w:rPr>
                <w:b/>
                <w:bCs/>
                <w:sz w:val="22"/>
                <w:lang w:val="de-DE"/>
              </w:rPr>
              <w:t>2</w:t>
            </w:r>
            <w:r w:rsidRPr="00D937F0">
              <w:rPr>
                <w:b/>
                <w:bCs/>
                <w:sz w:val="22"/>
              </w:rPr>
              <w:fldChar w:fldCharType="end"/>
            </w:r>
            <w:r w:rsidRPr="00D937F0">
              <w:rPr>
                <w:sz w:val="22"/>
                <w:lang w:val="de-DE"/>
              </w:rPr>
              <w:t>/</w:t>
            </w:r>
            <w:r w:rsidRPr="00D937F0">
              <w:rPr>
                <w:b/>
                <w:bCs/>
                <w:sz w:val="22"/>
              </w:rPr>
              <w:fldChar w:fldCharType="begin"/>
            </w:r>
            <w:r w:rsidRPr="00D937F0">
              <w:rPr>
                <w:b/>
                <w:bCs/>
                <w:sz w:val="22"/>
              </w:rPr>
              <w:instrText>NUMPAGES</w:instrText>
            </w:r>
            <w:r w:rsidRPr="00D937F0">
              <w:rPr>
                <w:b/>
                <w:bCs/>
                <w:sz w:val="22"/>
              </w:rPr>
              <w:fldChar w:fldCharType="separate"/>
            </w:r>
            <w:r w:rsidRPr="00D937F0">
              <w:rPr>
                <w:b/>
                <w:bCs/>
                <w:sz w:val="22"/>
                <w:lang w:val="de-DE"/>
              </w:rPr>
              <w:t>2</w:t>
            </w:r>
            <w:r w:rsidRPr="00D937F0">
              <w:rPr>
                <w:b/>
                <w:bCs/>
                <w:sz w:val="22"/>
              </w:rPr>
              <w:fldChar w:fldCharType="end"/>
            </w:r>
          </w:p>
        </w:sdtContent>
      </w:sdt>
    </w:sdtContent>
  </w:sdt>
  <w:p w:rsidR="005B2700" w:rsidRDefault="005B2700">
    <w:pPr>
      <w:pStyle w:val="Fuzeile"/>
    </w:pPr>
  </w:p>
  <w:p w:rsidR="005B2700" w:rsidRDefault="005B27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A5055" w:rsidRDefault="007A5055" w:rsidP="00143E7C">
      <w:r>
        <w:separator/>
      </w:r>
    </w:p>
    <w:p w:rsidR="007A5055" w:rsidRDefault="007A5055"/>
  </w:footnote>
  <w:footnote w:type="continuationSeparator" w:id="0">
    <w:p w:rsidR="007A5055" w:rsidRDefault="007A5055" w:rsidP="00143E7C">
      <w:r>
        <w:continuationSeparator/>
      </w:r>
    </w:p>
    <w:p w:rsidR="007A5055" w:rsidRDefault="007A505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5578B"/>
    <w:multiLevelType w:val="multilevel"/>
    <w:tmpl w:val="B94628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" w:hanging="1800"/>
      </w:pPr>
      <w:rPr>
        <w:rFonts w:hint="default"/>
      </w:rPr>
    </w:lvl>
  </w:abstractNum>
  <w:abstractNum w:abstractNumId="1" w15:restartNumberingAfterBreak="0">
    <w:nsid w:val="11E653CF"/>
    <w:multiLevelType w:val="multilevel"/>
    <w:tmpl w:val="E83A9C04"/>
    <w:lvl w:ilvl="0">
      <w:start w:val="1"/>
      <w:numFmt w:val="decimal"/>
      <w:pStyle w:val="Ebene1"/>
      <w:suff w:val="space"/>
      <w:lvlText w:val="%1"/>
      <w:lvlJc w:val="left"/>
      <w:pPr>
        <w:ind w:left="-709" w:firstLine="0"/>
      </w:pPr>
      <w:rPr>
        <w:rFonts w:hint="default"/>
      </w:rPr>
    </w:lvl>
    <w:lvl w:ilvl="1">
      <w:start w:val="1"/>
      <w:numFmt w:val="decimal"/>
      <w:pStyle w:val="Ebene2"/>
      <w:suff w:val="space"/>
      <w:lvlText w:val="%1.%2"/>
      <w:lvlJc w:val="left"/>
      <w:pPr>
        <w:ind w:left="-425" w:firstLine="0"/>
      </w:pPr>
      <w:rPr>
        <w:rFonts w:hint="default"/>
      </w:rPr>
    </w:lvl>
    <w:lvl w:ilvl="2">
      <w:start w:val="1"/>
      <w:numFmt w:val="decimal"/>
      <w:pStyle w:val="Ebene3"/>
      <w:suff w:val="space"/>
      <w:lvlText w:val="%1.%2.%3"/>
      <w:lvlJc w:val="left"/>
      <w:pPr>
        <w:ind w:left="-142" w:firstLine="0"/>
      </w:pPr>
      <w:rPr>
        <w:rFonts w:hint="default"/>
      </w:rPr>
    </w:lvl>
    <w:lvl w:ilvl="3">
      <w:start w:val="1"/>
      <w:numFmt w:val="decimal"/>
      <w:pStyle w:val="Ebene4"/>
      <w:suff w:val="space"/>
      <w:lvlText w:val="%1.%2.%3.%4"/>
      <w:lvlJc w:val="left"/>
      <w:pPr>
        <w:ind w:left="-14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" w:hanging="1800"/>
      </w:pPr>
      <w:rPr>
        <w:rFonts w:hint="default"/>
      </w:rPr>
    </w:lvl>
  </w:abstractNum>
  <w:abstractNum w:abstractNumId="2" w15:restartNumberingAfterBreak="0">
    <w:nsid w:val="59490E62"/>
    <w:multiLevelType w:val="hybridMultilevel"/>
    <w:tmpl w:val="D7EE3F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B65B6"/>
    <w:multiLevelType w:val="hybridMultilevel"/>
    <w:tmpl w:val="8A3CB5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08"/>
    <w:rsid w:val="000324F9"/>
    <w:rsid w:val="00036A49"/>
    <w:rsid w:val="00037062"/>
    <w:rsid w:val="00043051"/>
    <w:rsid w:val="0006497C"/>
    <w:rsid w:val="00077C60"/>
    <w:rsid w:val="00085040"/>
    <w:rsid w:val="0009304E"/>
    <w:rsid w:val="000B09DF"/>
    <w:rsid w:val="000C25B6"/>
    <w:rsid w:val="00103561"/>
    <w:rsid w:val="00114539"/>
    <w:rsid w:val="00115367"/>
    <w:rsid w:val="001310C9"/>
    <w:rsid w:val="00143E7C"/>
    <w:rsid w:val="001977CD"/>
    <w:rsid w:val="001B3850"/>
    <w:rsid w:val="001E6640"/>
    <w:rsid w:val="002642FB"/>
    <w:rsid w:val="0026657A"/>
    <w:rsid w:val="0029145C"/>
    <w:rsid w:val="00295F71"/>
    <w:rsid w:val="002E3A88"/>
    <w:rsid w:val="003E7FAB"/>
    <w:rsid w:val="003F28AE"/>
    <w:rsid w:val="00430CF0"/>
    <w:rsid w:val="00432793"/>
    <w:rsid w:val="00470A5D"/>
    <w:rsid w:val="004960AE"/>
    <w:rsid w:val="004B549F"/>
    <w:rsid w:val="004C1938"/>
    <w:rsid w:val="004E4530"/>
    <w:rsid w:val="00530FAE"/>
    <w:rsid w:val="005545E4"/>
    <w:rsid w:val="0059373D"/>
    <w:rsid w:val="005A421F"/>
    <w:rsid w:val="005A637A"/>
    <w:rsid w:val="005B2700"/>
    <w:rsid w:val="00621DF7"/>
    <w:rsid w:val="006303C8"/>
    <w:rsid w:val="006A3C3F"/>
    <w:rsid w:val="006C31AD"/>
    <w:rsid w:val="006E2C9B"/>
    <w:rsid w:val="006F23FB"/>
    <w:rsid w:val="007546A9"/>
    <w:rsid w:val="007A5055"/>
    <w:rsid w:val="007E14E8"/>
    <w:rsid w:val="0080124C"/>
    <w:rsid w:val="008160B6"/>
    <w:rsid w:val="008314E6"/>
    <w:rsid w:val="008877F2"/>
    <w:rsid w:val="008E66BF"/>
    <w:rsid w:val="009329DB"/>
    <w:rsid w:val="009763C1"/>
    <w:rsid w:val="00983AE0"/>
    <w:rsid w:val="009A59E5"/>
    <w:rsid w:val="009E64A2"/>
    <w:rsid w:val="00A2653E"/>
    <w:rsid w:val="00A3062A"/>
    <w:rsid w:val="00A36426"/>
    <w:rsid w:val="00A55227"/>
    <w:rsid w:val="00A741B3"/>
    <w:rsid w:val="00AA19A1"/>
    <w:rsid w:val="00AC2314"/>
    <w:rsid w:val="00AF1001"/>
    <w:rsid w:val="00AF1F82"/>
    <w:rsid w:val="00B07610"/>
    <w:rsid w:val="00B128EE"/>
    <w:rsid w:val="00B45908"/>
    <w:rsid w:val="00B46DBB"/>
    <w:rsid w:val="00B5646F"/>
    <w:rsid w:val="00B639D7"/>
    <w:rsid w:val="00BB076D"/>
    <w:rsid w:val="00BC17D7"/>
    <w:rsid w:val="00BC3061"/>
    <w:rsid w:val="00BE3D58"/>
    <w:rsid w:val="00BE5AE5"/>
    <w:rsid w:val="00C05ACA"/>
    <w:rsid w:val="00C54F3E"/>
    <w:rsid w:val="00C65C1B"/>
    <w:rsid w:val="00C73A51"/>
    <w:rsid w:val="00CF7E3E"/>
    <w:rsid w:val="00D120AE"/>
    <w:rsid w:val="00D937F0"/>
    <w:rsid w:val="00DC499A"/>
    <w:rsid w:val="00DE572B"/>
    <w:rsid w:val="00DE6449"/>
    <w:rsid w:val="00E0204E"/>
    <w:rsid w:val="00E344A0"/>
    <w:rsid w:val="00E9694C"/>
    <w:rsid w:val="00EF5D8D"/>
    <w:rsid w:val="00F8098E"/>
    <w:rsid w:val="00F90EA4"/>
    <w:rsid w:val="00FD3C00"/>
    <w:rsid w:val="00FE668C"/>
    <w:rsid w:val="00FE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DD865F"/>
  <w15:docId w15:val="{080092DD-449C-1D43-BB24-CAC29292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14E6"/>
    <w:pPr>
      <w:spacing w:after="0" w:line="240" w:lineRule="auto"/>
    </w:pPr>
    <w:rPr>
      <w:rFonts w:ascii="Montserrat" w:hAnsi="Montserrat"/>
      <w:sz w:val="20"/>
    </w:rPr>
  </w:style>
  <w:style w:type="paragraph" w:styleId="berschrift1">
    <w:name w:val="heading 1"/>
    <w:basedOn w:val="Standard"/>
    <w:next w:val="Standard"/>
    <w:link w:val="berschrift1Zchn"/>
    <w:qFormat/>
    <w:rsid w:val="00470A5D"/>
    <w:pPr>
      <w:keepNext/>
      <w:keepLines/>
      <w:pBdr>
        <w:bottom w:val="single" w:sz="8" w:space="1" w:color="A6A6A6" w:themeColor="background1" w:themeShade="A6"/>
      </w:pBdr>
      <w:spacing w:before="240" w:after="120"/>
      <w:ind w:left="-454"/>
      <w:outlineLvl w:val="0"/>
    </w:pPr>
    <w:rPr>
      <w:rFonts w:ascii="Helvetica" w:eastAsiaTheme="majorEastAsia" w:hAnsi="Helvetica" w:cstheme="majorBidi"/>
      <w:color w:val="365F91" w:themeColor="accent1" w:themeShade="BF"/>
      <w:sz w:val="32"/>
      <w:szCs w:val="32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14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0A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70A5D"/>
    <w:rPr>
      <w:rFonts w:ascii="Helvetica" w:eastAsiaTheme="majorEastAsia" w:hAnsi="Helvetica" w:cstheme="majorBidi"/>
      <w:color w:val="365F91" w:themeColor="accent1" w:themeShade="BF"/>
      <w:sz w:val="32"/>
      <w:szCs w:val="32"/>
      <w:lang w:val="de-DE" w:eastAsia="de-DE"/>
    </w:rPr>
  </w:style>
  <w:style w:type="paragraph" w:customStyle="1" w:styleId="zMainTitle">
    <w:name w:val="zMainTitle"/>
    <w:basedOn w:val="berschrift3"/>
    <w:link w:val="zMainTitleZchn"/>
    <w:qFormat/>
    <w:rsid w:val="00470A5D"/>
    <w:pPr>
      <w:pBdr>
        <w:bottom w:val="single" w:sz="18" w:space="1" w:color="808080" w:themeColor="background1" w:themeShade="80"/>
      </w:pBdr>
      <w:spacing w:before="120" w:after="240"/>
      <w:ind w:left="-567"/>
    </w:pPr>
    <w:rPr>
      <w:rFonts w:ascii="Helvetica" w:hAnsi="Helvetica"/>
      <w:color w:val="244061" w:themeColor="accent1" w:themeShade="80"/>
      <w:sz w:val="44"/>
      <w:lang w:val="de-DE" w:eastAsia="de-DE"/>
    </w:rPr>
  </w:style>
  <w:style w:type="character" w:customStyle="1" w:styleId="zMainTitleZchn">
    <w:name w:val="zMainTitle Zchn"/>
    <w:basedOn w:val="berschrift3Zchn"/>
    <w:link w:val="zMainTitle"/>
    <w:rsid w:val="00470A5D"/>
    <w:rPr>
      <w:rFonts w:ascii="Helvetica" w:eastAsiaTheme="majorEastAsia" w:hAnsi="Helvetica" w:cstheme="majorBidi"/>
      <w:color w:val="244061" w:themeColor="accent1" w:themeShade="80"/>
      <w:sz w:val="44"/>
      <w:szCs w:val="24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70A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145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Ebene1">
    <w:name w:val="Ebene 1"/>
    <w:basedOn w:val="zMainTitle"/>
    <w:link w:val="Ebene1Zchn"/>
    <w:qFormat/>
    <w:rsid w:val="004B549F"/>
    <w:pPr>
      <w:numPr>
        <w:numId w:val="3"/>
      </w:numPr>
      <w:pBdr>
        <w:left w:val="single" w:sz="48" w:space="8" w:color="262626" w:themeColor="text1" w:themeTint="D9"/>
        <w:bottom w:val="none" w:sz="0" w:space="0" w:color="auto"/>
      </w:pBdr>
      <w:spacing w:after="120"/>
    </w:pPr>
    <w:rPr>
      <w:rFonts w:ascii="Montserrat SemiBold" w:hAnsi="Montserrat SemiBold"/>
      <w:color w:val="0D0D0D" w:themeColor="text1" w:themeTint="F2"/>
      <w:sz w:val="32"/>
      <w:szCs w:val="18"/>
      <w:lang w:val="en-US"/>
    </w:rPr>
  </w:style>
  <w:style w:type="paragraph" w:customStyle="1" w:styleId="Ebene2">
    <w:name w:val="Ebene 2"/>
    <w:basedOn w:val="zMainTitle"/>
    <w:link w:val="Ebene2Zchn"/>
    <w:qFormat/>
    <w:rsid w:val="004B549F"/>
    <w:pPr>
      <w:numPr>
        <w:ilvl w:val="1"/>
        <w:numId w:val="3"/>
      </w:numPr>
      <w:pBdr>
        <w:left w:val="single" w:sz="36" w:space="8" w:color="7F7F7F" w:themeColor="text1" w:themeTint="80"/>
        <w:bottom w:val="none" w:sz="0" w:space="0" w:color="auto"/>
      </w:pBdr>
      <w:spacing w:after="120"/>
    </w:pPr>
    <w:rPr>
      <w:rFonts w:ascii="Montserrat SemiBold" w:hAnsi="Montserrat SemiBold"/>
      <w:color w:val="7F7F7F" w:themeColor="text1" w:themeTint="80"/>
      <w:sz w:val="24"/>
      <w:szCs w:val="14"/>
      <w:lang w:val="en-US"/>
    </w:rPr>
  </w:style>
  <w:style w:type="character" w:customStyle="1" w:styleId="Ebene1Zchn">
    <w:name w:val="Ebene 1 Zchn"/>
    <w:basedOn w:val="zMainTitleZchn"/>
    <w:link w:val="Ebene1"/>
    <w:rsid w:val="004B549F"/>
    <w:rPr>
      <w:rFonts w:ascii="Montserrat SemiBold" w:eastAsiaTheme="majorEastAsia" w:hAnsi="Montserrat SemiBold" w:cstheme="majorBidi"/>
      <w:color w:val="0D0D0D" w:themeColor="text1" w:themeTint="F2"/>
      <w:sz w:val="32"/>
      <w:szCs w:val="18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143E7C"/>
    <w:pPr>
      <w:tabs>
        <w:tab w:val="center" w:pos="4536"/>
        <w:tab w:val="right" w:pos="9072"/>
      </w:tabs>
    </w:pPr>
  </w:style>
  <w:style w:type="character" w:customStyle="1" w:styleId="Ebene2Zchn">
    <w:name w:val="Ebene 2 Zchn"/>
    <w:basedOn w:val="zMainTitleZchn"/>
    <w:link w:val="Ebene2"/>
    <w:rsid w:val="004B549F"/>
    <w:rPr>
      <w:rFonts w:ascii="Montserrat SemiBold" w:eastAsiaTheme="majorEastAsia" w:hAnsi="Montserrat SemiBold" w:cstheme="majorBidi"/>
      <w:color w:val="7F7F7F" w:themeColor="text1" w:themeTint="80"/>
      <w:sz w:val="24"/>
      <w:szCs w:val="14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143E7C"/>
  </w:style>
  <w:style w:type="paragraph" w:styleId="Fuzeile">
    <w:name w:val="footer"/>
    <w:basedOn w:val="Standard"/>
    <w:link w:val="FuzeileZchn"/>
    <w:uiPriority w:val="99"/>
    <w:unhideWhenUsed/>
    <w:rsid w:val="00143E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43E7C"/>
  </w:style>
  <w:style w:type="paragraph" w:customStyle="1" w:styleId="Ebene3">
    <w:name w:val="Ebene 3"/>
    <w:basedOn w:val="Ebene2"/>
    <w:link w:val="Ebene3Zchn"/>
    <w:qFormat/>
    <w:rsid w:val="004B549F"/>
    <w:pPr>
      <w:numPr>
        <w:ilvl w:val="2"/>
      </w:numPr>
      <w:pBdr>
        <w:left w:val="single" w:sz="24" w:space="8" w:color="A6A6A6" w:themeColor="background1" w:themeShade="A6"/>
      </w:pBdr>
      <w:spacing w:before="240"/>
    </w:pPr>
    <w:rPr>
      <w:color w:val="A6A6A6" w:themeColor="background1" w:themeShade="A6"/>
      <w:sz w:val="20"/>
      <w:szCs w:val="10"/>
    </w:rPr>
  </w:style>
  <w:style w:type="paragraph" w:customStyle="1" w:styleId="Haupttext">
    <w:name w:val="Haupttext"/>
    <w:basedOn w:val="Standard"/>
    <w:link w:val="HaupttextZchn"/>
    <w:rsid w:val="009A59E5"/>
    <w:rPr>
      <w:szCs w:val="20"/>
    </w:rPr>
  </w:style>
  <w:style w:type="character" w:customStyle="1" w:styleId="Ebene3Zchn">
    <w:name w:val="Ebene 3 Zchn"/>
    <w:basedOn w:val="Ebene2Zchn"/>
    <w:link w:val="Ebene3"/>
    <w:rsid w:val="004B549F"/>
    <w:rPr>
      <w:rFonts w:ascii="Montserrat SemiBold" w:eastAsiaTheme="majorEastAsia" w:hAnsi="Montserrat SemiBold" w:cstheme="majorBidi"/>
      <w:color w:val="A6A6A6" w:themeColor="background1" w:themeShade="A6"/>
      <w:sz w:val="20"/>
      <w:szCs w:val="10"/>
      <w:lang w:val="de-DE" w:eastAsia="de-DE"/>
    </w:rPr>
  </w:style>
  <w:style w:type="paragraph" w:customStyle="1" w:styleId="Ebene4">
    <w:name w:val="Ebene 4"/>
    <w:basedOn w:val="Ebene3"/>
    <w:link w:val="Ebene4Zchn"/>
    <w:qFormat/>
    <w:rsid w:val="00B128EE"/>
    <w:pPr>
      <w:numPr>
        <w:ilvl w:val="3"/>
      </w:numPr>
      <w:pBdr>
        <w:left w:val="single" w:sz="18" w:space="8" w:color="BFBFBF" w:themeColor="background1" w:themeShade="BF"/>
      </w:pBdr>
    </w:pPr>
    <w:rPr>
      <w:color w:val="BFBFBF" w:themeColor="background1" w:themeShade="BF"/>
      <w:sz w:val="28"/>
      <w:szCs w:val="16"/>
    </w:rPr>
  </w:style>
  <w:style w:type="character" w:customStyle="1" w:styleId="HaupttextZchn">
    <w:name w:val="Haupttext Zchn"/>
    <w:basedOn w:val="Absatz-Standardschriftart"/>
    <w:link w:val="Haupttext"/>
    <w:rsid w:val="009A59E5"/>
    <w:rPr>
      <w:rFonts w:ascii="Montserrat" w:hAnsi="Montserrat"/>
      <w:sz w:val="20"/>
      <w:szCs w:val="20"/>
    </w:rPr>
  </w:style>
  <w:style w:type="character" w:customStyle="1" w:styleId="Ebene4Zchn">
    <w:name w:val="Ebene 4 Zchn"/>
    <w:basedOn w:val="Ebene3Zchn"/>
    <w:link w:val="Ebene4"/>
    <w:rsid w:val="00B128EE"/>
    <w:rPr>
      <w:rFonts w:ascii="Montserrat SemiBold" w:eastAsiaTheme="majorEastAsia" w:hAnsi="Montserrat SemiBold" w:cstheme="majorBidi"/>
      <w:color w:val="BFBFBF" w:themeColor="background1" w:themeShade="BF"/>
      <w:sz w:val="28"/>
      <w:szCs w:val="16"/>
      <w:lang w:val="de-DE" w:eastAsia="de-DE"/>
    </w:rPr>
  </w:style>
  <w:style w:type="paragraph" w:customStyle="1" w:styleId="Titel1">
    <w:name w:val="Titel1"/>
    <w:basedOn w:val="Standard"/>
    <w:link w:val="TitleZchn"/>
    <w:qFormat/>
    <w:rsid w:val="008314E6"/>
    <w:pPr>
      <w:jc w:val="center"/>
    </w:pPr>
    <w:rPr>
      <w:rFonts w:ascii="Montserrat SemiBold" w:hAnsi="Montserrat SemiBold" w:cs="Helvetica"/>
      <w:color w:val="404040" w:themeColor="text1" w:themeTint="BF"/>
      <w:sz w:val="52"/>
      <w:szCs w:val="20"/>
    </w:rPr>
  </w:style>
  <w:style w:type="paragraph" w:customStyle="1" w:styleId="Untertitel1">
    <w:name w:val="Untertitel1"/>
    <w:basedOn w:val="Standard"/>
    <w:link w:val="SubtitleZchn"/>
    <w:qFormat/>
    <w:rsid w:val="008314E6"/>
    <w:pPr>
      <w:jc w:val="center"/>
    </w:pPr>
    <w:rPr>
      <w:rFonts w:ascii="Montserrat SemiBold" w:hAnsi="Montserrat SemiBold" w:cs="Helvetica"/>
      <w:color w:val="7F7F7F" w:themeColor="text1" w:themeTint="80"/>
      <w:sz w:val="40"/>
      <w:szCs w:val="18"/>
    </w:rPr>
  </w:style>
  <w:style w:type="character" w:customStyle="1" w:styleId="TitleZchn">
    <w:name w:val="Title Zchn"/>
    <w:basedOn w:val="Absatz-Standardschriftart"/>
    <w:link w:val="Titel1"/>
    <w:rsid w:val="008314E6"/>
    <w:rPr>
      <w:rFonts w:ascii="Montserrat SemiBold" w:hAnsi="Montserrat SemiBold" w:cs="Helvetica"/>
      <w:color w:val="404040" w:themeColor="text1" w:themeTint="BF"/>
      <w:sz w:val="52"/>
      <w:szCs w:val="20"/>
    </w:rPr>
  </w:style>
  <w:style w:type="paragraph" w:customStyle="1" w:styleId="zMembers">
    <w:name w:val="zMembers"/>
    <w:basedOn w:val="Standard"/>
    <w:link w:val="zMembersZchn"/>
    <w:qFormat/>
    <w:rsid w:val="008314E6"/>
    <w:pPr>
      <w:jc w:val="center"/>
    </w:pPr>
    <w:rPr>
      <w:rFonts w:cs="Helvetica"/>
      <w:color w:val="808080" w:themeColor="background1" w:themeShade="80"/>
      <w:sz w:val="24"/>
    </w:rPr>
  </w:style>
  <w:style w:type="character" w:customStyle="1" w:styleId="SubtitleZchn">
    <w:name w:val="Subtitle Zchn"/>
    <w:basedOn w:val="Absatz-Standardschriftart"/>
    <w:link w:val="Untertitel1"/>
    <w:rsid w:val="008314E6"/>
    <w:rPr>
      <w:rFonts w:ascii="Montserrat SemiBold" w:hAnsi="Montserrat SemiBold" w:cs="Helvetica"/>
      <w:color w:val="7F7F7F" w:themeColor="text1" w:themeTint="80"/>
      <w:sz w:val="40"/>
      <w:szCs w:val="18"/>
    </w:rPr>
  </w:style>
  <w:style w:type="character" w:customStyle="1" w:styleId="zMembersZchn">
    <w:name w:val="zMembers Zchn"/>
    <w:basedOn w:val="Absatz-Standardschriftart"/>
    <w:link w:val="zMembers"/>
    <w:rsid w:val="008314E6"/>
    <w:rPr>
      <w:rFonts w:ascii="Montserrat" w:hAnsi="Montserrat" w:cs="Helvetica"/>
      <w:color w:val="808080" w:themeColor="background1" w:themeShade="80"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36A49"/>
    <w:pPr>
      <w:spacing w:after="200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6A49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6A49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59"/>
    <w:rsid w:val="00A74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1hell">
    <w:name w:val="List Table 1 Light"/>
    <w:basedOn w:val="NormaleTabelle"/>
    <w:uiPriority w:val="46"/>
    <w:rsid w:val="00A741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nabsatz">
    <w:name w:val="List Paragraph"/>
    <w:basedOn w:val="Standard"/>
    <w:uiPriority w:val="34"/>
    <w:qFormat/>
    <w:rsid w:val="00B0761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763C1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763C1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76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val="de-AT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763C1"/>
    <w:rPr>
      <w:rFonts w:ascii="Courier New" w:eastAsia="Times New Roman" w:hAnsi="Courier New" w:cs="Courier New"/>
      <w:sz w:val="20"/>
      <w:szCs w:val="20"/>
      <w:lang w:val="de-AT" w:eastAsia="de-DE"/>
    </w:rPr>
  </w:style>
  <w:style w:type="character" w:styleId="HTMLCode">
    <w:name w:val="HTML Code"/>
    <w:basedOn w:val="Absatz-Standardschriftart"/>
    <w:uiPriority w:val="99"/>
    <w:semiHidden/>
    <w:unhideWhenUsed/>
    <w:rsid w:val="009763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3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Pin/go-rest-api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p/Documents/Protocol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308AD-8307-4FB5-9094-01F14FCFB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ProtocolTemplate.dotx</Template>
  <TotalTime>0</TotalTime>
  <Pages>2</Pages>
  <Words>113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Harald Pinsker</cp:lastModifiedBy>
  <cp:revision>5</cp:revision>
  <cp:lastPrinted>2019-10-07T19:21:00Z</cp:lastPrinted>
  <dcterms:created xsi:type="dcterms:W3CDTF">2020-05-22T07:47:00Z</dcterms:created>
  <dcterms:modified xsi:type="dcterms:W3CDTF">2020-06-03T12:02:00Z</dcterms:modified>
</cp:coreProperties>
</file>